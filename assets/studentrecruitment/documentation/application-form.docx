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44" w:rsidRPr="00076F41" w:rsidRDefault="00912F13" w:rsidP="00912F1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60" y="21000"/>
                <wp:lineTo x="210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k%20Community%20Logo%20130mm_jp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642" w:rsidRPr="00076F41">
        <w:rPr>
          <w:b/>
          <w:sz w:val="32"/>
          <w:szCs w:val="32"/>
        </w:rPr>
        <w:t>Park Student Application Form</w:t>
      </w:r>
    </w:p>
    <w:p w:rsidR="00700642" w:rsidRPr="00076F41" w:rsidRDefault="00700642" w:rsidP="00912F13">
      <w:pPr>
        <w:jc w:val="center"/>
        <w:rPr>
          <w:b/>
          <w:sz w:val="32"/>
          <w:szCs w:val="32"/>
        </w:rPr>
      </w:pPr>
      <w:r w:rsidRPr="00076F41">
        <w:rPr>
          <w:b/>
          <w:sz w:val="32"/>
          <w:szCs w:val="32"/>
        </w:rPr>
        <w:t>Applying for the po</w:t>
      </w:r>
      <w:r w:rsidR="00912F13">
        <w:rPr>
          <w:b/>
          <w:sz w:val="32"/>
          <w:szCs w:val="32"/>
        </w:rPr>
        <w:t>sition of 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896"/>
        <w:gridCol w:w="805"/>
        <w:gridCol w:w="2642"/>
      </w:tblGrid>
      <w:tr w:rsidR="00700642" w:rsidTr="0017443F">
        <w:tc>
          <w:tcPr>
            <w:tcW w:w="2122" w:type="dxa"/>
          </w:tcPr>
          <w:p w:rsid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  <w:p w:rsidR="00700642" w:rsidRDefault="00700642" w:rsidP="00700642">
            <w:pPr>
              <w:rPr>
                <w:sz w:val="28"/>
                <w:szCs w:val="28"/>
              </w:rPr>
            </w:pPr>
          </w:p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Tel. home no.</w:t>
            </w:r>
          </w:p>
        </w:tc>
        <w:tc>
          <w:tcPr>
            <w:tcW w:w="2551" w:type="dxa"/>
            <w:gridSpan w:val="2"/>
          </w:tcPr>
          <w:p w:rsidR="00700642" w:rsidRDefault="00700642" w:rsidP="00700642">
            <w:pPr>
              <w:rPr>
                <w:sz w:val="28"/>
                <w:szCs w:val="28"/>
              </w:rPr>
            </w:pPr>
          </w:p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no.</w:t>
            </w:r>
          </w:p>
        </w:tc>
        <w:tc>
          <w:tcPr>
            <w:tcW w:w="2642" w:type="dxa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address</w:t>
            </w:r>
          </w:p>
        </w:tc>
        <w:tc>
          <w:tcPr>
            <w:tcW w:w="6894" w:type="dxa"/>
            <w:gridSpan w:val="5"/>
          </w:tcPr>
          <w:p w:rsidR="00700642" w:rsidRDefault="00700642" w:rsidP="00700642">
            <w:pPr>
              <w:rPr>
                <w:sz w:val="28"/>
                <w:szCs w:val="28"/>
              </w:rPr>
            </w:pPr>
          </w:p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912F13" w:rsidTr="00C0694F">
        <w:tc>
          <w:tcPr>
            <w:tcW w:w="2122" w:type="dxa"/>
          </w:tcPr>
          <w:p w:rsidR="00912F13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  <w:p w:rsidR="00912F13" w:rsidRPr="00700642" w:rsidRDefault="00912F13" w:rsidP="00700642">
            <w:pPr>
              <w:rPr>
                <w:sz w:val="28"/>
                <w:szCs w:val="28"/>
              </w:rPr>
            </w:pPr>
          </w:p>
        </w:tc>
        <w:tc>
          <w:tcPr>
            <w:tcW w:w="3447" w:type="dxa"/>
            <w:gridSpan w:val="3"/>
          </w:tcPr>
          <w:p w:rsidR="00912F13" w:rsidRPr="00700642" w:rsidRDefault="00912F13" w:rsidP="00700642">
            <w:pPr>
              <w:rPr>
                <w:sz w:val="28"/>
                <w:szCs w:val="28"/>
              </w:rPr>
            </w:pPr>
          </w:p>
        </w:tc>
        <w:tc>
          <w:tcPr>
            <w:tcW w:w="3447" w:type="dxa"/>
            <w:gridSpan w:val="2"/>
          </w:tcPr>
          <w:p w:rsidR="00912F13" w:rsidRPr="00700642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</w:tr>
      <w:tr w:rsidR="00076F41" w:rsidTr="0017443F">
        <w:tc>
          <w:tcPr>
            <w:tcW w:w="2122" w:type="dxa"/>
          </w:tcPr>
          <w:p w:rsidR="00076F41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Insurance no.</w:t>
            </w:r>
          </w:p>
        </w:tc>
        <w:tc>
          <w:tcPr>
            <w:tcW w:w="6894" w:type="dxa"/>
            <w:gridSpan w:val="5"/>
          </w:tcPr>
          <w:p w:rsidR="00076F41" w:rsidRPr="00700642" w:rsidRDefault="00076F41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700642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details of expected exam results or recent grades received</w:t>
            </w:r>
          </w:p>
          <w:p w:rsidR="00700642" w:rsidRDefault="00700642" w:rsidP="00700642">
            <w:pPr>
              <w:rPr>
                <w:sz w:val="28"/>
                <w:szCs w:val="28"/>
              </w:rPr>
            </w:pPr>
          </w:p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00642" w:rsidTr="0017443F">
        <w:tc>
          <w:tcPr>
            <w:tcW w:w="2122" w:type="dxa"/>
          </w:tcPr>
          <w:p w:rsidR="0017443F" w:rsidRDefault="00076F41" w:rsidP="00076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details of p</w:t>
            </w:r>
            <w:r w:rsidR="0017443F">
              <w:rPr>
                <w:sz w:val="28"/>
                <w:szCs w:val="28"/>
              </w:rPr>
              <w:t>revious areas of responsibility you have held both in school and outside of school</w:t>
            </w:r>
          </w:p>
          <w:p w:rsidR="00076F41" w:rsidRPr="00700642" w:rsidRDefault="00076F41" w:rsidP="00076F41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700642" w:rsidRDefault="0017443F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interests you about the role and why should you get the position?</w:t>
            </w:r>
          </w:p>
          <w:p w:rsidR="0017443F" w:rsidRDefault="0017443F" w:rsidP="00700642">
            <w:pPr>
              <w:rPr>
                <w:sz w:val="28"/>
                <w:szCs w:val="28"/>
              </w:rPr>
            </w:pPr>
          </w:p>
          <w:p w:rsidR="0017443F" w:rsidRDefault="0017443F" w:rsidP="00700642">
            <w:pPr>
              <w:rPr>
                <w:sz w:val="28"/>
                <w:szCs w:val="28"/>
              </w:rPr>
            </w:pPr>
          </w:p>
          <w:p w:rsidR="0017443F" w:rsidRPr="00700642" w:rsidRDefault="0017443F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912F13" w:rsidTr="00912F13">
        <w:tc>
          <w:tcPr>
            <w:tcW w:w="3823" w:type="dxa"/>
            <w:gridSpan w:val="2"/>
          </w:tcPr>
          <w:p w:rsidR="00912F13" w:rsidRPr="00700642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have permission from my parent/carer to apply for this position: </w:t>
            </w:r>
          </w:p>
        </w:tc>
        <w:tc>
          <w:tcPr>
            <w:tcW w:w="2551" w:type="dxa"/>
            <w:gridSpan w:val="3"/>
          </w:tcPr>
          <w:p w:rsidR="00912F13" w:rsidRDefault="00912F13" w:rsidP="00912F13">
            <w:pPr>
              <w:jc w:val="center"/>
              <w:rPr>
                <w:sz w:val="28"/>
                <w:szCs w:val="28"/>
              </w:rPr>
            </w:pPr>
          </w:p>
          <w:p w:rsidR="00912F13" w:rsidRPr="00700642" w:rsidRDefault="00912F13" w:rsidP="00912F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642" w:type="dxa"/>
          </w:tcPr>
          <w:p w:rsidR="00912F13" w:rsidRDefault="00912F13" w:rsidP="00912F13">
            <w:pPr>
              <w:jc w:val="center"/>
              <w:rPr>
                <w:sz w:val="28"/>
                <w:szCs w:val="28"/>
              </w:rPr>
            </w:pPr>
          </w:p>
          <w:p w:rsidR="00912F13" w:rsidRPr="00700642" w:rsidRDefault="00912F13" w:rsidP="00912F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076F41" w:rsidTr="00A96079">
        <w:tc>
          <w:tcPr>
            <w:tcW w:w="9016" w:type="dxa"/>
            <w:gridSpan w:val="6"/>
          </w:tcPr>
          <w:p w:rsidR="00076F41" w:rsidRDefault="00076F41" w:rsidP="00076F41">
            <w:pPr>
              <w:jc w:val="center"/>
              <w:rPr>
                <w:b/>
                <w:sz w:val="28"/>
                <w:szCs w:val="28"/>
              </w:rPr>
            </w:pPr>
            <w:r w:rsidRPr="00076F41">
              <w:rPr>
                <w:b/>
                <w:sz w:val="28"/>
                <w:szCs w:val="28"/>
              </w:rPr>
              <w:lastRenderedPageBreak/>
              <w:t>Please ask the staff below if they will provide a reference:</w:t>
            </w:r>
          </w:p>
          <w:p w:rsidR="00076F41" w:rsidRPr="00076F41" w:rsidRDefault="00076F41" w:rsidP="00076F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Referees please can you write a short statement, sign and date it.</w:t>
            </w:r>
          </w:p>
          <w:p w:rsidR="00076F41" w:rsidRPr="00700642" w:rsidRDefault="00076F41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17443F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 from Mentor</w:t>
            </w:r>
          </w:p>
          <w:p w:rsidR="0017443F" w:rsidRPr="00700642" w:rsidRDefault="0017443F" w:rsidP="00076F41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17443F" w:rsidRDefault="0017443F" w:rsidP="00700642">
            <w:pPr>
              <w:rPr>
                <w:sz w:val="28"/>
                <w:szCs w:val="28"/>
              </w:rPr>
            </w:pPr>
          </w:p>
          <w:p w:rsidR="00076F41" w:rsidRDefault="00076F41" w:rsidP="00700642">
            <w:pPr>
              <w:rPr>
                <w:sz w:val="28"/>
                <w:szCs w:val="28"/>
              </w:rPr>
            </w:pPr>
          </w:p>
          <w:p w:rsidR="00076F41" w:rsidRDefault="00076F41" w:rsidP="00700642">
            <w:pPr>
              <w:rPr>
                <w:sz w:val="28"/>
                <w:szCs w:val="28"/>
              </w:rPr>
            </w:pPr>
          </w:p>
          <w:p w:rsidR="0017443F" w:rsidRPr="00700642" w:rsidRDefault="0017443F" w:rsidP="00700642">
            <w:pPr>
              <w:rPr>
                <w:sz w:val="28"/>
                <w:szCs w:val="28"/>
              </w:rPr>
            </w:pPr>
          </w:p>
        </w:tc>
      </w:tr>
      <w:tr w:rsidR="00076F41" w:rsidTr="0017443F">
        <w:tc>
          <w:tcPr>
            <w:tcW w:w="2122" w:type="dxa"/>
          </w:tcPr>
          <w:p w:rsidR="00076F41" w:rsidRDefault="00076F41" w:rsidP="00700642">
            <w:pPr>
              <w:rPr>
                <w:sz w:val="28"/>
                <w:szCs w:val="28"/>
              </w:rPr>
            </w:pPr>
            <w:r w:rsidRPr="00076F41">
              <w:rPr>
                <w:sz w:val="28"/>
                <w:szCs w:val="28"/>
              </w:rPr>
              <w:t>Reference from Progress Leader</w:t>
            </w:r>
          </w:p>
          <w:p w:rsidR="00912F13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 Family Leader</w:t>
            </w:r>
          </w:p>
          <w:p w:rsidR="00076F41" w:rsidRDefault="00076F41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076F41" w:rsidRDefault="00076F41" w:rsidP="00700642">
            <w:pPr>
              <w:rPr>
                <w:sz w:val="28"/>
                <w:szCs w:val="28"/>
              </w:rPr>
            </w:pPr>
          </w:p>
          <w:p w:rsidR="00076F41" w:rsidRDefault="00076F41" w:rsidP="00700642">
            <w:pPr>
              <w:rPr>
                <w:sz w:val="28"/>
                <w:szCs w:val="28"/>
              </w:rPr>
            </w:pPr>
          </w:p>
          <w:p w:rsidR="00076F41" w:rsidRDefault="00076F41" w:rsidP="00700642">
            <w:pPr>
              <w:rPr>
                <w:sz w:val="28"/>
                <w:szCs w:val="28"/>
              </w:rPr>
            </w:pPr>
          </w:p>
          <w:p w:rsidR="00076F41" w:rsidRDefault="00076F41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700642" w:rsidRDefault="00912F13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 from member of family e.g. parent, grandparent, uncle or aunty</w:t>
            </w:r>
          </w:p>
          <w:p w:rsidR="00076F41" w:rsidRPr="00700642" w:rsidRDefault="00076F41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700642" w:rsidRDefault="00700642" w:rsidP="00700642">
            <w:pPr>
              <w:rPr>
                <w:sz w:val="28"/>
                <w:szCs w:val="28"/>
              </w:rPr>
            </w:pPr>
          </w:p>
          <w:p w:rsidR="0017443F" w:rsidRDefault="0017443F" w:rsidP="00700642">
            <w:pPr>
              <w:rPr>
                <w:sz w:val="28"/>
                <w:szCs w:val="28"/>
              </w:rPr>
            </w:pPr>
          </w:p>
          <w:p w:rsidR="00076F41" w:rsidRDefault="00076F41" w:rsidP="00700642">
            <w:pPr>
              <w:rPr>
                <w:sz w:val="28"/>
                <w:szCs w:val="28"/>
              </w:rPr>
            </w:pPr>
          </w:p>
          <w:p w:rsidR="0017443F" w:rsidRDefault="0017443F" w:rsidP="00700642">
            <w:pPr>
              <w:rPr>
                <w:sz w:val="28"/>
                <w:szCs w:val="28"/>
              </w:rPr>
            </w:pPr>
          </w:p>
          <w:p w:rsidR="0017443F" w:rsidRPr="00700642" w:rsidRDefault="0017443F" w:rsidP="00700642">
            <w:pPr>
              <w:rPr>
                <w:sz w:val="28"/>
                <w:szCs w:val="28"/>
              </w:rPr>
            </w:pPr>
          </w:p>
        </w:tc>
      </w:tr>
      <w:tr w:rsidR="00076F41" w:rsidTr="00076F41">
        <w:tc>
          <w:tcPr>
            <w:tcW w:w="2122" w:type="dxa"/>
            <w:shd w:val="clear" w:color="auto" w:fill="D9D9D9" w:themeFill="background1" w:themeFillShade="D9"/>
          </w:tcPr>
          <w:p w:rsidR="00076F41" w:rsidRDefault="00076F41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  <w:shd w:val="clear" w:color="auto" w:fill="D9D9D9" w:themeFill="background1" w:themeFillShade="D9"/>
          </w:tcPr>
          <w:p w:rsidR="00076F41" w:rsidRDefault="00076F41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076F41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Applicant</w:t>
            </w:r>
          </w:p>
          <w:p w:rsidR="00700642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  <w:p w:rsidR="0017443F" w:rsidRPr="00700642" w:rsidRDefault="0017443F" w:rsidP="00700642">
            <w:pPr>
              <w:rPr>
                <w:sz w:val="28"/>
                <w:szCs w:val="28"/>
              </w:rPr>
            </w:pPr>
          </w:p>
        </w:tc>
        <w:tc>
          <w:tcPr>
            <w:tcW w:w="6894" w:type="dxa"/>
            <w:gridSpan w:val="5"/>
          </w:tcPr>
          <w:p w:rsidR="00700642" w:rsidRPr="00700642" w:rsidRDefault="00700642" w:rsidP="00700642">
            <w:pPr>
              <w:rPr>
                <w:sz w:val="28"/>
                <w:szCs w:val="28"/>
              </w:rPr>
            </w:pPr>
          </w:p>
        </w:tc>
      </w:tr>
      <w:tr w:rsidR="00700642" w:rsidTr="0017443F">
        <w:tc>
          <w:tcPr>
            <w:tcW w:w="2122" w:type="dxa"/>
          </w:tcPr>
          <w:p w:rsidR="0017443F" w:rsidRPr="00700642" w:rsidRDefault="00076F41" w:rsidP="00700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Dated</w:t>
            </w:r>
          </w:p>
        </w:tc>
        <w:tc>
          <w:tcPr>
            <w:tcW w:w="6894" w:type="dxa"/>
            <w:gridSpan w:val="5"/>
          </w:tcPr>
          <w:p w:rsidR="00700642" w:rsidRDefault="00700642" w:rsidP="00700642">
            <w:pPr>
              <w:rPr>
                <w:sz w:val="28"/>
                <w:szCs w:val="28"/>
              </w:rPr>
            </w:pPr>
          </w:p>
          <w:p w:rsidR="00076F41" w:rsidRPr="00700642" w:rsidRDefault="00076F41" w:rsidP="00700642">
            <w:pPr>
              <w:rPr>
                <w:sz w:val="28"/>
                <w:szCs w:val="28"/>
              </w:rPr>
            </w:pPr>
          </w:p>
        </w:tc>
      </w:tr>
    </w:tbl>
    <w:p w:rsidR="00700642" w:rsidRDefault="00700642" w:rsidP="00700642">
      <w:pPr>
        <w:rPr>
          <w:sz w:val="32"/>
          <w:szCs w:val="32"/>
        </w:rPr>
      </w:pPr>
    </w:p>
    <w:p w:rsidR="00912F13" w:rsidRDefault="00912F13" w:rsidP="00912F1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Please email the Application Form to </w:t>
      </w:r>
      <w:hyperlink r:id="rId5" w:history="1">
        <w:r w:rsidRPr="00EB02EE">
          <w:rPr>
            <w:rStyle w:val="Hyperlink"/>
            <w:sz w:val="32"/>
            <w:szCs w:val="32"/>
          </w:rPr>
          <w:t>studentrecruitment@pcs.hants.sch.uk</w:t>
        </w:r>
      </w:hyperlink>
      <w:r>
        <w:rPr>
          <w:sz w:val="32"/>
          <w:szCs w:val="32"/>
        </w:rPr>
        <w:t xml:space="preserve"> </w:t>
      </w:r>
    </w:p>
    <w:p w:rsidR="00912F13" w:rsidRDefault="00912F13" w:rsidP="00912F13">
      <w:pPr>
        <w:jc w:val="center"/>
        <w:rPr>
          <w:sz w:val="32"/>
          <w:szCs w:val="32"/>
        </w:rPr>
      </w:pPr>
      <w:r>
        <w:rPr>
          <w:sz w:val="32"/>
          <w:szCs w:val="32"/>
        </w:rPr>
        <w:t>or hand into Student Reception Desk</w:t>
      </w:r>
    </w:p>
    <w:p w:rsidR="00912F13" w:rsidRDefault="00912F13" w:rsidP="00912F13">
      <w:pPr>
        <w:jc w:val="center"/>
        <w:rPr>
          <w:sz w:val="32"/>
          <w:szCs w:val="32"/>
        </w:rPr>
      </w:pPr>
    </w:p>
    <w:p w:rsidR="00912F13" w:rsidRDefault="00912F13" w:rsidP="00912F13">
      <w:pPr>
        <w:jc w:val="center"/>
        <w:rPr>
          <w:sz w:val="20"/>
          <w:szCs w:val="20"/>
        </w:rPr>
      </w:pPr>
    </w:p>
    <w:p w:rsidR="00912F13" w:rsidRDefault="00912F13" w:rsidP="00912F13">
      <w:pPr>
        <w:jc w:val="center"/>
        <w:rPr>
          <w:sz w:val="20"/>
          <w:szCs w:val="20"/>
        </w:rPr>
      </w:pPr>
    </w:p>
    <w:p w:rsidR="00912F13" w:rsidRDefault="00912F13" w:rsidP="00912F13">
      <w:pPr>
        <w:jc w:val="center"/>
        <w:rPr>
          <w:sz w:val="20"/>
          <w:szCs w:val="20"/>
        </w:rPr>
      </w:pPr>
    </w:p>
    <w:p w:rsidR="00912F13" w:rsidRDefault="00912F13" w:rsidP="00912F13">
      <w:pPr>
        <w:jc w:val="center"/>
        <w:rPr>
          <w:sz w:val="20"/>
          <w:szCs w:val="20"/>
        </w:rPr>
      </w:pPr>
    </w:p>
    <w:p w:rsidR="00912F13" w:rsidRDefault="00912F13" w:rsidP="00912F13">
      <w:pPr>
        <w:jc w:val="center"/>
        <w:rPr>
          <w:sz w:val="20"/>
          <w:szCs w:val="20"/>
        </w:rPr>
      </w:pPr>
    </w:p>
    <w:p w:rsidR="00912F13" w:rsidRDefault="00912F13" w:rsidP="00912F13">
      <w:pPr>
        <w:jc w:val="center"/>
        <w:rPr>
          <w:sz w:val="20"/>
          <w:szCs w:val="20"/>
        </w:rPr>
      </w:pPr>
    </w:p>
    <w:p w:rsidR="00912F13" w:rsidRDefault="00912F13" w:rsidP="00912F13">
      <w:pPr>
        <w:jc w:val="center"/>
        <w:rPr>
          <w:sz w:val="20"/>
          <w:szCs w:val="20"/>
        </w:rPr>
      </w:pPr>
    </w:p>
    <w:p w:rsidR="00912F13" w:rsidRDefault="00912F13" w:rsidP="00912F13">
      <w:pPr>
        <w:jc w:val="center"/>
        <w:rPr>
          <w:sz w:val="20"/>
          <w:szCs w:val="20"/>
        </w:rPr>
      </w:pPr>
    </w:p>
    <w:p w:rsidR="00912F13" w:rsidRDefault="00912F13" w:rsidP="00912F13">
      <w:pPr>
        <w:jc w:val="center"/>
        <w:rPr>
          <w:sz w:val="20"/>
          <w:szCs w:val="20"/>
        </w:rPr>
      </w:pPr>
      <w:r>
        <w:rPr>
          <w:sz w:val="20"/>
          <w:szCs w:val="20"/>
        </w:rPr>
        <w:t>Park Community School, Middle Park Way, Havant PO9 4BU</w:t>
      </w:r>
    </w:p>
    <w:p w:rsidR="00912F13" w:rsidRPr="00912F13" w:rsidRDefault="00912F13" w:rsidP="00912F13">
      <w:pPr>
        <w:jc w:val="center"/>
        <w:rPr>
          <w:sz w:val="20"/>
          <w:szCs w:val="20"/>
        </w:rPr>
      </w:pPr>
      <w:r>
        <w:rPr>
          <w:sz w:val="20"/>
          <w:szCs w:val="20"/>
        </w:rPr>
        <w:t>Tel. 02392 489800</w:t>
      </w:r>
    </w:p>
    <w:sectPr w:rsidR="00912F13" w:rsidRPr="00912F13" w:rsidSect="00076F41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42"/>
    <w:rsid w:val="00076F41"/>
    <w:rsid w:val="0017443F"/>
    <w:rsid w:val="004803F0"/>
    <w:rsid w:val="00700642"/>
    <w:rsid w:val="007F3044"/>
    <w:rsid w:val="008C4127"/>
    <w:rsid w:val="009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F202"/>
  <w15:chartTrackingRefBased/>
  <w15:docId w15:val="{3488F639-5627-43A7-AA39-29C800E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udentrecruitment@pcs.hants.sch.uk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7E2EEB99</Template>
  <TotalTime>54</TotalTime>
  <Pages>2</Pages>
  <Words>164</Words>
  <Characters>936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2016-04-08T14:49:00Z</dcterms:created>
  <dcterms:modified xsi:type="dcterms:W3CDTF">2016-04-15T09:19:00Z</dcterms:modified>
</cp:coreProperties>
</file>